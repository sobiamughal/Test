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BE48EB" w:rsidP="00174A87">
            <w:pPr>
              <w:pStyle w:val="Title"/>
            </w:pPr>
            <w:r>
              <w:t>SOBIA</w:t>
            </w:r>
          </w:p>
          <w:p w:rsidR="007A0F44" w:rsidRPr="00565B06" w:rsidRDefault="00BE48EB" w:rsidP="00174A87">
            <w:pPr>
              <w:pStyle w:val="Subtitle"/>
            </w:pPr>
            <w:r>
              <w:t>ZAHID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DC1331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FD3F6237F0A4204846DE9A87566957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E48EB">
                  <w:t>3 D, 23 / 11 Nazimabad Karachi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37CE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DC1331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B2673C3E2C1477EB4861ED3B484212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E48EB">
                  <w:t>021-36700831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B90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515A3" w:rsidRDefault="00DC1331" w:rsidP="007515A3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BB476A6BC2C453AA81E5F0354C5879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515A3">
                  <w:t>Sobiam1996@gmail.com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136F9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7A0F44" w:rsidP="00A33C63">
            <w:pPr>
              <w:pStyle w:val="ContactInfo"/>
              <w:jc w:val="left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71C0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C133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3EA6A641A0741B5906F3A99D621B91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8F5BEC" w:rsidRDefault="008F5BEC" w:rsidP="007850D1">
      <w:pPr>
        <w:rPr>
          <w:rFonts w:ascii="Arial" w:hAnsi="Arial" w:cs="Arial"/>
          <w:color w:val="6C757D"/>
          <w:sz w:val="21"/>
          <w:szCs w:val="21"/>
          <w:shd w:val="clear" w:color="auto" w:fill="FFFFFF"/>
        </w:rPr>
      </w:pPr>
    </w:p>
    <w:p w:rsidR="00A77B4D" w:rsidRPr="00565B06" w:rsidRDefault="007515A3" w:rsidP="007850D1">
      <w:bookmarkStart w:id="0" w:name="_GoBack"/>
      <w:bookmarkEnd w:id="0"/>
      <w:r>
        <w:rPr>
          <w:rFonts w:ascii="Arial" w:hAnsi="Arial" w:cs="Arial"/>
          <w:color w:val="6C757D"/>
          <w:sz w:val="21"/>
          <w:szCs w:val="21"/>
          <w:shd w:val="clear" w:color="auto" w:fill="FFFFFF"/>
        </w:rPr>
        <w:t>I am capable of multitasking and managing time well in fiercely competitive, fast-paced environments.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D97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DC133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B0A5FE436F34E65AC60AB9B8963B74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7515A3" w:rsidP="00B47E1E">
      <w:pPr>
        <w:pStyle w:val="Heading2"/>
      </w:pPr>
      <w:r>
        <w:t>Matriculation</w:t>
      </w:r>
      <w:r w:rsidR="007C0E0E" w:rsidRPr="00565B06">
        <w:t xml:space="preserve"> | </w:t>
      </w:r>
      <w:r>
        <w:rPr>
          <w:rStyle w:val="Emphasis"/>
        </w:rPr>
        <w:t>Al- Huda School</w:t>
      </w:r>
    </w:p>
    <w:p w:rsidR="007C0E0E" w:rsidRPr="00565B06" w:rsidRDefault="007515A3" w:rsidP="004F199F">
      <w:pPr>
        <w:pStyle w:val="Heading3"/>
      </w:pPr>
      <w:r>
        <w:t>01-2011</w:t>
      </w:r>
      <w:r w:rsidR="007C0E0E" w:rsidRPr="00565B06">
        <w:t xml:space="preserve"> – </w:t>
      </w:r>
      <w:r>
        <w:t>12-2012</w:t>
      </w:r>
    </w:p>
    <w:p w:rsidR="000E24AC" w:rsidRPr="00565B06" w:rsidRDefault="007515A3" w:rsidP="007850D1">
      <w:r>
        <w:t>Science</w:t>
      </w:r>
    </w:p>
    <w:p w:rsidR="007C0E0E" w:rsidRPr="00565B06" w:rsidRDefault="007515A3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NCR CET College</w:t>
      </w:r>
    </w:p>
    <w:p w:rsidR="007C0E0E" w:rsidRPr="00565B06" w:rsidRDefault="007515A3" w:rsidP="004F199F">
      <w:pPr>
        <w:pStyle w:val="Heading3"/>
      </w:pPr>
      <w:r>
        <w:t>01-2013</w:t>
      </w:r>
      <w:r w:rsidR="007C0E0E" w:rsidRPr="00565B06">
        <w:t xml:space="preserve"> – </w:t>
      </w:r>
      <w:r>
        <w:t>12-2014</w:t>
      </w:r>
    </w:p>
    <w:p w:rsidR="007C0E0E" w:rsidRDefault="007515A3" w:rsidP="007C0E0E">
      <w:r>
        <w:t>Computer Science</w:t>
      </w:r>
    </w:p>
    <w:p w:rsidR="007515A3" w:rsidRPr="00565B06" w:rsidRDefault="007515A3" w:rsidP="007515A3">
      <w:pPr>
        <w:pStyle w:val="Heading2"/>
      </w:pPr>
      <w:r>
        <w:t>Bachelor of Science</w:t>
      </w:r>
      <w:r w:rsidRPr="00565B06">
        <w:t xml:space="preserve"> | </w:t>
      </w:r>
      <w:r>
        <w:rPr>
          <w:rStyle w:val="Emphasis"/>
        </w:rPr>
        <w:t>Jinnah University for Women</w:t>
      </w:r>
    </w:p>
    <w:p w:rsidR="007515A3" w:rsidRPr="00565B06" w:rsidRDefault="007515A3" w:rsidP="007515A3">
      <w:pPr>
        <w:pStyle w:val="Heading3"/>
      </w:pPr>
      <w:r>
        <w:t>01-</w:t>
      </w:r>
      <w:r>
        <w:t>2016</w:t>
      </w:r>
      <w:r w:rsidRPr="00565B06">
        <w:t xml:space="preserve"> – </w:t>
      </w:r>
      <w:r>
        <w:t>Current</w:t>
      </w:r>
    </w:p>
    <w:p w:rsidR="007515A3" w:rsidRPr="00565B06" w:rsidRDefault="007515A3" w:rsidP="007515A3">
      <w:r>
        <w:t>Software Engineer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0E19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DC133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D7DB8A830FD45C7B1A84078096FA1B9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7515A3" w:rsidP="00B47E1E">
      <w:pPr>
        <w:pStyle w:val="Heading2"/>
      </w:pPr>
      <w:r>
        <w:t>Freelance UI/UX Designer</w:t>
      </w:r>
      <w:r w:rsidR="005E088C" w:rsidRPr="00565B06">
        <w:t xml:space="preserve"> | </w:t>
      </w:r>
      <w:r>
        <w:rPr>
          <w:rStyle w:val="Emphasis"/>
        </w:rPr>
        <w:t>Freelance</w:t>
      </w:r>
    </w:p>
    <w:p w:rsidR="005E088C" w:rsidRPr="00565B06" w:rsidRDefault="007515A3" w:rsidP="004F199F">
      <w:pPr>
        <w:pStyle w:val="Heading3"/>
      </w:pPr>
      <w:r>
        <w:t>Current</w:t>
      </w:r>
    </w:p>
    <w:p w:rsidR="007515A3" w:rsidRDefault="007515A3" w:rsidP="007515A3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>I designed logos, websites, po</w:t>
      </w:r>
      <w:r w:rsidR="00EB4646">
        <w:rPr>
          <w:rFonts w:ascii="Arial" w:hAnsi="Arial" w:cs="Arial"/>
          <w:color w:val="6C757D"/>
          <w:sz w:val="21"/>
          <w:szCs w:val="21"/>
        </w:rPr>
        <w:t>s</w:t>
      </w:r>
      <w:r>
        <w:rPr>
          <w:rFonts w:ascii="Arial" w:hAnsi="Arial" w:cs="Arial"/>
          <w:color w:val="6C757D"/>
          <w:sz w:val="21"/>
          <w:szCs w:val="21"/>
        </w:rPr>
        <w:t>ters and various social med</w:t>
      </w:r>
      <w:r w:rsidR="00EB4646">
        <w:rPr>
          <w:rFonts w:ascii="Arial" w:hAnsi="Arial" w:cs="Arial"/>
          <w:color w:val="6C757D"/>
          <w:sz w:val="21"/>
          <w:szCs w:val="21"/>
        </w:rPr>
        <w:t>ia content for multiple clients. The majority of this work was completed remotely</w:t>
      </w:r>
      <w:r>
        <w:rPr>
          <w:rFonts w:ascii="Arial" w:hAnsi="Arial" w:cs="Arial"/>
          <w:color w:val="6C757D"/>
          <w:sz w:val="21"/>
          <w:szCs w:val="21"/>
        </w:rPr>
        <w:t>.</w:t>
      </w:r>
    </w:p>
    <w:p w:rsidR="005E088C" w:rsidRPr="00565B06" w:rsidRDefault="005E088C" w:rsidP="005E088C"/>
    <w:p w:rsidR="005E088C" w:rsidRPr="00565B06" w:rsidRDefault="007515A3" w:rsidP="00B47E1E">
      <w:pPr>
        <w:pStyle w:val="Heading2"/>
      </w:pPr>
      <w:r>
        <w:t>UI/UX Designer</w:t>
      </w:r>
      <w:r w:rsidR="005E088C" w:rsidRPr="00565B06">
        <w:t xml:space="preserve"> | </w:t>
      </w:r>
      <w:proofErr w:type="spellStart"/>
      <w:r>
        <w:rPr>
          <w:rStyle w:val="Emphasis"/>
        </w:rPr>
        <w:t>Sybird</w:t>
      </w:r>
      <w:proofErr w:type="spellEnd"/>
      <w:r>
        <w:rPr>
          <w:rStyle w:val="Emphasis"/>
        </w:rPr>
        <w:t xml:space="preserve"> Pvt Ltd</w:t>
      </w:r>
    </w:p>
    <w:p w:rsidR="005E088C" w:rsidRPr="00565B06" w:rsidRDefault="007515A3" w:rsidP="004F199F">
      <w:pPr>
        <w:pStyle w:val="Heading3"/>
      </w:pPr>
      <w:r>
        <w:t>07-2018</w:t>
      </w:r>
      <w:r w:rsidR="005E088C" w:rsidRPr="00565B06">
        <w:t xml:space="preserve"> – </w:t>
      </w:r>
      <w:r>
        <w:t>06-2019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3AD2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DC133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4881A16991648EDB99BDE5694EE594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7515A3" w:rsidP="00565B06">
            <w:pPr>
              <w:pStyle w:val="ListBullet"/>
              <w:spacing w:after="80"/>
            </w:pPr>
            <w:r>
              <w:t>Microsoft Office</w:t>
            </w:r>
          </w:p>
          <w:p w:rsidR="00316CE4" w:rsidRDefault="007515A3" w:rsidP="00316CE4">
            <w:pPr>
              <w:pStyle w:val="ListBullet"/>
              <w:spacing w:after="80"/>
            </w:pPr>
            <w:r>
              <w:t>Adobe Photoshop</w:t>
            </w:r>
          </w:p>
          <w:p w:rsidR="007515A3" w:rsidRDefault="007515A3" w:rsidP="00316CE4">
            <w:pPr>
              <w:pStyle w:val="ListBullet"/>
              <w:spacing w:after="80"/>
            </w:pPr>
            <w:r>
              <w:t>Adobe Illustrator</w:t>
            </w:r>
          </w:p>
          <w:p w:rsidR="007515A3" w:rsidRPr="00565B06" w:rsidRDefault="007515A3" w:rsidP="00316CE4">
            <w:pPr>
              <w:pStyle w:val="ListBullet"/>
              <w:spacing w:after="80"/>
            </w:pPr>
            <w:r>
              <w:t>Logo Design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7515A3" w:rsidP="00565B06">
            <w:pPr>
              <w:pStyle w:val="ListBullet"/>
              <w:spacing w:after="80"/>
            </w:pPr>
            <w:r>
              <w:t>Web Design</w:t>
            </w:r>
          </w:p>
          <w:p w:rsidR="00F904FC" w:rsidRPr="00565B06" w:rsidRDefault="007515A3" w:rsidP="00565B06">
            <w:pPr>
              <w:pStyle w:val="ListBullet"/>
              <w:spacing w:after="80"/>
            </w:pPr>
            <w:r>
              <w:t>Mobile Design</w:t>
            </w:r>
          </w:p>
          <w:p w:rsidR="00F904FC" w:rsidRPr="00565B06" w:rsidRDefault="007515A3" w:rsidP="00565B06">
            <w:pPr>
              <w:pStyle w:val="ListBullet"/>
              <w:spacing w:after="80"/>
            </w:pPr>
            <w:r>
              <w:t>HTML/CSS</w:t>
            </w:r>
          </w:p>
        </w:tc>
      </w:tr>
    </w:tbl>
    <w:p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331" w:rsidRDefault="00DC1331" w:rsidP="00F534FB">
      <w:pPr>
        <w:spacing w:after="0"/>
      </w:pPr>
      <w:r>
        <w:separator/>
      </w:r>
    </w:p>
  </w:endnote>
  <w:endnote w:type="continuationSeparator" w:id="0">
    <w:p w:rsidR="00DC1331" w:rsidRDefault="00DC133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331" w:rsidRDefault="00DC1331" w:rsidP="00F534FB">
      <w:pPr>
        <w:spacing w:after="0"/>
      </w:pPr>
      <w:r>
        <w:separator/>
      </w:r>
    </w:p>
  </w:footnote>
  <w:footnote w:type="continuationSeparator" w:id="0">
    <w:p w:rsidR="00DC1331" w:rsidRDefault="00DC133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4F8FE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C56F7"/>
    <w:multiLevelType w:val="multilevel"/>
    <w:tmpl w:val="023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267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15A3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1D00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BE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3C63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48EB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133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4646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public-draftstyledefault-unorderedlistitem">
    <w:name w:val="public-draftstyledefault-unorderedlistitem"/>
    <w:basedOn w:val="Normal"/>
    <w:rsid w:val="007515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baish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D3F6237F0A4204846DE9A87566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86B4-A706-4564-B50F-67D9BEFFECC0}"/>
      </w:docPartPr>
      <w:docPartBody>
        <w:p w:rsidR="00000000" w:rsidRDefault="00AD5EA4">
          <w:pPr>
            <w:pStyle w:val="FFD3F6237F0A4204846DE9A875669571"/>
          </w:pPr>
          <w:r w:rsidRPr="009D0878">
            <w:t>Address</w:t>
          </w:r>
        </w:p>
      </w:docPartBody>
    </w:docPart>
    <w:docPart>
      <w:docPartPr>
        <w:name w:val="4B2673C3E2C1477EB4861ED3B4842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CAEFE-9DDE-4993-A485-C1B830BD275C}"/>
      </w:docPartPr>
      <w:docPartBody>
        <w:p w:rsidR="00000000" w:rsidRDefault="00AD5EA4">
          <w:pPr>
            <w:pStyle w:val="4B2673C3E2C1477EB4861ED3B484212D"/>
          </w:pPr>
          <w:r w:rsidRPr="009D0878">
            <w:t>Phone</w:t>
          </w:r>
        </w:p>
      </w:docPartBody>
    </w:docPart>
    <w:docPart>
      <w:docPartPr>
        <w:name w:val="ABB476A6BC2C453AA81E5F0354C58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85841-8FE9-41B5-A075-6B00BE644620}"/>
      </w:docPartPr>
      <w:docPartBody>
        <w:p w:rsidR="00000000" w:rsidRDefault="00AD5EA4">
          <w:pPr>
            <w:pStyle w:val="ABB476A6BC2C453AA81E5F0354C58796"/>
          </w:pPr>
          <w:r w:rsidRPr="009D0878">
            <w:t>Email</w:t>
          </w:r>
        </w:p>
      </w:docPartBody>
    </w:docPart>
    <w:docPart>
      <w:docPartPr>
        <w:name w:val="A3EA6A641A0741B5906F3A99D621B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AD11D-C36D-4588-BCC8-5CDE080FD14C}"/>
      </w:docPartPr>
      <w:docPartBody>
        <w:p w:rsidR="00000000" w:rsidRDefault="00AD5EA4">
          <w:pPr>
            <w:pStyle w:val="A3EA6A641A0741B5906F3A99D621B918"/>
          </w:pPr>
          <w:r w:rsidRPr="00D85CA4">
            <w:t>Objective</w:t>
          </w:r>
        </w:p>
      </w:docPartBody>
    </w:docPart>
    <w:docPart>
      <w:docPartPr>
        <w:name w:val="9B0A5FE436F34E65AC60AB9B8963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B70B9-0B6D-442A-B60B-101F8D032552}"/>
      </w:docPartPr>
      <w:docPartBody>
        <w:p w:rsidR="00000000" w:rsidRDefault="00AD5EA4">
          <w:pPr>
            <w:pStyle w:val="9B0A5FE436F34E65AC60AB9B8963B74A"/>
          </w:pPr>
          <w:r w:rsidRPr="00565B06">
            <w:t>Education</w:t>
          </w:r>
        </w:p>
      </w:docPartBody>
    </w:docPart>
    <w:docPart>
      <w:docPartPr>
        <w:name w:val="8D7DB8A830FD45C7B1A84078096F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345A-37B4-42AA-A9C6-CC3A3709B30A}"/>
      </w:docPartPr>
      <w:docPartBody>
        <w:p w:rsidR="00000000" w:rsidRDefault="00AD5EA4">
          <w:pPr>
            <w:pStyle w:val="8D7DB8A830FD45C7B1A84078096FA1B9"/>
          </w:pPr>
          <w:r w:rsidRPr="00565B06">
            <w:t>Experience</w:t>
          </w:r>
        </w:p>
      </w:docPartBody>
    </w:docPart>
    <w:docPart>
      <w:docPartPr>
        <w:name w:val="D4881A16991648EDB99BDE5694EE5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F410-F00D-4266-BAED-40C9868B8815}"/>
      </w:docPartPr>
      <w:docPartBody>
        <w:p w:rsidR="00000000" w:rsidRDefault="00AD5EA4">
          <w:pPr>
            <w:pStyle w:val="D4881A16991648EDB99BDE5694EE594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A4"/>
    <w:rsid w:val="00A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5BC4926BA4FC2B09C9514C3599AAB">
    <w:name w:val="9415BC4926BA4FC2B09C9514C3599AAB"/>
  </w:style>
  <w:style w:type="paragraph" w:customStyle="1" w:styleId="3528795F73C848AFB3A22D5624DD870C">
    <w:name w:val="3528795F73C848AFB3A22D5624DD870C"/>
  </w:style>
  <w:style w:type="paragraph" w:customStyle="1" w:styleId="FFD3F6237F0A4204846DE9A875669571">
    <w:name w:val="FFD3F6237F0A4204846DE9A875669571"/>
  </w:style>
  <w:style w:type="paragraph" w:customStyle="1" w:styleId="4B2673C3E2C1477EB4861ED3B484212D">
    <w:name w:val="4B2673C3E2C1477EB4861ED3B484212D"/>
  </w:style>
  <w:style w:type="paragraph" w:customStyle="1" w:styleId="ABB476A6BC2C453AA81E5F0354C58796">
    <w:name w:val="ABB476A6BC2C453AA81E5F0354C58796"/>
  </w:style>
  <w:style w:type="paragraph" w:customStyle="1" w:styleId="8AC7388C915143D08306353CE93DA8B6">
    <w:name w:val="8AC7388C915143D08306353CE93DA8B6"/>
  </w:style>
  <w:style w:type="paragraph" w:customStyle="1" w:styleId="50662EDB97B44FAC82A1BBF98958CF5E">
    <w:name w:val="50662EDB97B44FAC82A1BBF98958CF5E"/>
  </w:style>
  <w:style w:type="paragraph" w:customStyle="1" w:styleId="A3EA6A641A0741B5906F3A99D621B918">
    <w:name w:val="A3EA6A641A0741B5906F3A99D621B918"/>
  </w:style>
  <w:style w:type="paragraph" w:customStyle="1" w:styleId="8A90A6E9B17C4832A57B4A20F689EF34">
    <w:name w:val="8A90A6E9B17C4832A57B4A20F689EF34"/>
  </w:style>
  <w:style w:type="paragraph" w:customStyle="1" w:styleId="9B0A5FE436F34E65AC60AB9B8963B74A">
    <w:name w:val="9B0A5FE436F34E65AC60AB9B8963B74A"/>
  </w:style>
  <w:style w:type="paragraph" w:customStyle="1" w:styleId="24B5D3CFF9FF48098EFE8E804E07ADCE">
    <w:name w:val="24B5D3CFF9FF48098EFE8E804E07ADC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EFE3E9896FE4746A83BF42D5090FEBA">
    <w:name w:val="1EFE3E9896FE4746A83BF42D5090FEBA"/>
  </w:style>
  <w:style w:type="paragraph" w:customStyle="1" w:styleId="771111E56E8043C89B38D2D41E29EA80">
    <w:name w:val="771111E56E8043C89B38D2D41E29EA80"/>
  </w:style>
  <w:style w:type="paragraph" w:customStyle="1" w:styleId="51CD42769D0F431A939AD8BED9E85DBD">
    <w:name w:val="51CD42769D0F431A939AD8BED9E85DBD"/>
  </w:style>
  <w:style w:type="paragraph" w:customStyle="1" w:styleId="BE97E6191FB74C369D426005E8E65BA3">
    <w:name w:val="BE97E6191FB74C369D426005E8E65BA3"/>
  </w:style>
  <w:style w:type="paragraph" w:customStyle="1" w:styleId="34D2B71BB89E4B128428B4BEB79D3E16">
    <w:name w:val="34D2B71BB89E4B128428B4BEB79D3E16"/>
  </w:style>
  <w:style w:type="paragraph" w:customStyle="1" w:styleId="943890A759A24070BCC32C528444A23B">
    <w:name w:val="943890A759A24070BCC32C528444A23B"/>
  </w:style>
  <w:style w:type="paragraph" w:customStyle="1" w:styleId="4DD4E90E2CC0446FAB294DDF21C3A996">
    <w:name w:val="4DD4E90E2CC0446FAB294DDF21C3A996"/>
  </w:style>
  <w:style w:type="paragraph" w:customStyle="1" w:styleId="45D786D5677D4FEC805B4AB00818FA94">
    <w:name w:val="45D786D5677D4FEC805B4AB00818FA94"/>
  </w:style>
  <w:style w:type="paragraph" w:customStyle="1" w:styleId="5A7E24BDA49849E2919021FE3E3602B2">
    <w:name w:val="5A7E24BDA49849E2919021FE3E3602B2"/>
  </w:style>
  <w:style w:type="paragraph" w:customStyle="1" w:styleId="8D7DB8A830FD45C7B1A84078096FA1B9">
    <w:name w:val="8D7DB8A830FD45C7B1A84078096FA1B9"/>
  </w:style>
  <w:style w:type="paragraph" w:customStyle="1" w:styleId="FD958367BCE14C57B35461D062A8C382">
    <w:name w:val="FD958367BCE14C57B35461D062A8C382"/>
  </w:style>
  <w:style w:type="paragraph" w:customStyle="1" w:styleId="8CFB2E352F3A4DE8812CE414C8448918">
    <w:name w:val="8CFB2E352F3A4DE8812CE414C8448918"/>
  </w:style>
  <w:style w:type="paragraph" w:customStyle="1" w:styleId="AD709D0100274F30B437200002E33BE2">
    <w:name w:val="AD709D0100274F30B437200002E33BE2"/>
  </w:style>
  <w:style w:type="paragraph" w:customStyle="1" w:styleId="68A2FFFC910B4FD688E0CE2C3073B1F3">
    <w:name w:val="68A2FFFC910B4FD688E0CE2C3073B1F3"/>
  </w:style>
  <w:style w:type="paragraph" w:customStyle="1" w:styleId="2D433BFBFDFF44EA843B63562CEBCD98">
    <w:name w:val="2D433BFBFDFF44EA843B63562CEBCD98"/>
  </w:style>
  <w:style w:type="paragraph" w:customStyle="1" w:styleId="AE6C6DD8363D4B5186080844F87213B4">
    <w:name w:val="AE6C6DD8363D4B5186080844F87213B4"/>
  </w:style>
  <w:style w:type="paragraph" w:customStyle="1" w:styleId="BB5B344A3E2C4ECA8E5B1313BCC8AF83">
    <w:name w:val="BB5B344A3E2C4ECA8E5B1313BCC8AF83"/>
  </w:style>
  <w:style w:type="paragraph" w:customStyle="1" w:styleId="41E597592A1B45E48D08FBAF07F7431D">
    <w:name w:val="41E597592A1B45E48D08FBAF07F7431D"/>
  </w:style>
  <w:style w:type="paragraph" w:customStyle="1" w:styleId="5276B6515380451594F23FF487E9D4EA">
    <w:name w:val="5276B6515380451594F23FF487E9D4EA"/>
  </w:style>
  <w:style w:type="paragraph" w:customStyle="1" w:styleId="FEFA96DADCE644FDA7F83A803457E8D5">
    <w:name w:val="FEFA96DADCE644FDA7F83A803457E8D5"/>
  </w:style>
  <w:style w:type="paragraph" w:customStyle="1" w:styleId="D4881A16991648EDB99BDE5694EE594F">
    <w:name w:val="D4881A16991648EDB99BDE5694EE594F"/>
  </w:style>
  <w:style w:type="paragraph" w:customStyle="1" w:styleId="CA4882B2F72A41839A9C8D4042647686">
    <w:name w:val="CA4882B2F72A41839A9C8D4042647686"/>
  </w:style>
  <w:style w:type="paragraph" w:customStyle="1" w:styleId="12A3DF0F04F243D294FFED5BE77FE951">
    <w:name w:val="12A3DF0F04F243D294FFED5BE77FE951"/>
  </w:style>
  <w:style w:type="paragraph" w:customStyle="1" w:styleId="0C90004F1AA5439DB544D9BC06F90CE4">
    <w:name w:val="0C90004F1AA5439DB544D9BC06F90CE4"/>
  </w:style>
  <w:style w:type="paragraph" w:customStyle="1" w:styleId="262261B44A814CDA87177528DACF0114">
    <w:name w:val="262261B44A814CDA87177528DACF0114"/>
  </w:style>
  <w:style w:type="paragraph" w:customStyle="1" w:styleId="35F3D90FE6B94260A1231071365B8B1C">
    <w:name w:val="35F3D90FE6B94260A1231071365B8B1C"/>
  </w:style>
  <w:style w:type="paragraph" w:customStyle="1" w:styleId="E5792BDBB08641BEACB6921F0BF08868">
    <w:name w:val="E5792BDBB08641BEACB6921F0BF08868"/>
  </w:style>
  <w:style w:type="paragraph" w:customStyle="1" w:styleId="23B1DDAA8A234BFA9F35CC9F5AEC8D95">
    <w:name w:val="23B1DDAA8A234BFA9F35CC9F5AEC8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 D, 23 / 11 Nazimabad Karachi</CompanyAddress>
  <CompanyPhone>021-36700831</CompanyPhone>
  <CompanyFax/>
  <CompanyEmail>Sobiam1996@gmail.com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2019-09-29T10:09:00Z</dcterms:created>
  <dcterms:modified xsi:type="dcterms:W3CDTF">2019-09-29T11:31:00Z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